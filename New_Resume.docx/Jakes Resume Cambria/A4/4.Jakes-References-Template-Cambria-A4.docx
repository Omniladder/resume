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E4FA" w14:textId="77777777" w:rsidR="00D62146" w:rsidRPr="007E00FD" w:rsidRDefault="008702A4" w:rsidP="006B224E">
      <w:pPr>
        <w:pStyle w:val="1ApplicantName"/>
        <w:jc w:val="left"/>
        <w:rPr>
          <w:rFonts w:ascii="Cambria" w:hAnsi="Cambria"/>
          <w:sz w:val="64"/>
          <w:szCs w:val="64"/>
        </w:rPr>
      </w:pPr>
      <w:r w:rsidRPr="007E00FD">
        <w:rPr>
          <w:rFonts w:ascii="Cambria" w:hAnsi="Cambria"/>
          <w:sz w:val="64"/>
          <w:szCs w:val="64"/>
        </w:rPr>
        <w:t>Name Surname</w:t>
      </w:r>
    </w:p>
    <w:p w14:paraId="60434780" w14:textId="77777777" w:rsidR="00324137" w:rsidRPr="007E00FD" w:rsidRDefault="00324137" w:rsidP="007E00FD">
      <w:pPr>
        <w:pStyle w:val="3ContactDetails"/>
      </w:pPr>
      <w:r w:rsidRPr="007E00FD">
        <w:t xml:space="preserve">012 345 6789 </w:t>
      </w:r>
      <w:r w:rsidR="00875520" w:rsidRPr="007E00FD">
        <w:t>|</w:t>
      </w:r>
      <w:r w:rsidRPr="007E00FD">
        <w:t xml:space="preserve"> yourname@gmail.com </w:t>
      </w:r>
      <w:r w:rsidR="00875520" w:rsidRPr="007E00FD">
        <w:t>|</w:t>
      </w:r>
      <w:r w:rsidRPr="007E00FD">
        <w:t xml:space="preserve"> LinkedIn </w:t>
      </w:r>
      <w:r w:rsidR="00875520" w:rsidRPr="007E00FD">
        <w:t>|</w:t>
      </w:r>
      <w:r w:rsidRPr="007E00FD">
        <w:t xml:space="preserve"> Website</w:t>
      </w:r>
    </w:p>
    <w:p w14:paraId="4E7DC251" w14:textId="77777777" w:rsidR="006B224E" w:rsidRPr="006B224E" w:rsidRDefault="006B224E" w:rsidP="007E00FD">
      <w:pPr>
        <w:pStyle w:val="5SummaryText"/>
      </w:pPr>
    </w:p>
    <w:p w14:paraId="0424F9A0" w14:textId="77777777" w:rsidR="001A79F4" w:rsidRPr="00F50A13" w:rsidRDefault="001A79F4" w:rsidP="001A79F4">
      <w:pPr>
        <w:pStyle w:val="4SectionHeaders"/>
      </w:pPr>
      <w:r>
        <w:t>REFERENCES</w:t>
      </w:r>
    </w:p>
    <w:p w14:paraId="19891F4E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C82C54F" w14:textId="77777777" w:rsidR="001A79F4" w:rsidRDefault="001A79F4" w:rsidP="001A79F4">
      <w:pPr>
        <w:pStyle w:val="5SummaryText"/>
      </w:pPr>
      <w:r>
        <w:t>Title</w:t>
      </w:r>
    </w:p>
    <w:p w14:paraId="7FD83698" w14:textId="77777777" w:rsidR="001A79F4" w:rsidRDefault="001A79F4" w:rsidP="001A79F4">
      <w:pPr>
        <w:pStyle w:val="5SummaryText"/>
      </w:pPr>
      <w:r>
        <w:t>Company</w:t>
      </w:r>
    </w:p>
    <w:p w14:paraId="24B36FB0" w14:textId="77777777" w:rsidR="001A79F4" w:rsidRDefault="001A79F4" w:rsidP="001A79F4">
      <w:pPr>
        <w:pStyle w:val="5SummaryText"/>
      </w:pPr>
      <w:r>
        <w:t>012 345 6789</w:t>
      </w:r>
    </w:p>
    <w:p w14:paraId="12D08031" w14:textId="77777777" w:rsidR="001A79F4" w:rsidRDefault="001A79F4" w:rsidP="001A79F4">
      <w:pPr>
        <w:pStyle w:val="5SummaryText"/>
      </w:pPr>
      <w:r>
        <w:t>referencesemail@gmail.com</w:t>
      </w:r>
    </w:p>
    <w:p w14:paraId="63D295B1" w14:textId="77777777" w:rsidR="001A79F4" w:rsidRDefault="001A79F4" w:rsidP="001A79F4">
      <w:pPr>
        <w:pStyle w:val="5SummaryText"/>
      </w:pPr>
    </w:p>
    <w:p w14:paraId="20C5827E" w14:textId="77777777" w:rsidR="001A79F4" w:rsidRDefault="001A79F4" w:rsidP="001A79F4">
      <w:pPr>
        <w:pStyle w:val="5SummaryText"/>
      </w:pPr>
    </w:p>
    <w:p w14:paraId="542BD16C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00DF82C" w14:textId="77777777" w:rsidR="001A79F4" w:rsidRDefault="001A79F4" w:rsidP="001A79F4">
      <w:pPr>
        <w:pStyle w:val="5SummaryText"/>
      </w:pPr>
      <w:r>
        <w:t>Title</w:t>
      </w:r>
    </w:p>
    <w:p w14:paraId="22F684F5" w14:textId="77777777" w:rsidR="001A79F4" w:rsidRDefault="001A79F4" w:rsidP="001A79F4">
      <w:pPr>
        <w:pStyle w:val="5SummaryText"/>
      </w:pPr>
      <w:r>
        <w:t>Company</w:t>
      </w:r>
    </w:p>
    <w:p w14:paraId="66575DBA" w14:textId="77777777" w:rsidR="001A79F4" w:rsidRDefault="001A79F4" w:rsidP="001A79F4">
      <w:pPr>
        <w:pStyle w:val="5SummaryText"/>
      </w:pPr>
      <w:r>
        <w:t>012 345 6789</w:t>
      </w:r>
    </w:p>
    <w:p w14:paraId="40B3A7A6" w14:textId="77777777" w:rsidR="001A79F4" w:rsidRDefault="001A79F4" w:rsidP="001A79F4">
      <w:pPr>
        <w:pStyle w:val="5SummaryText"/>
      </w:pPr>
      <w:r>
        <w:t>referencesemail@gmail.com</w:t>
      </w:r>
    </w:p>
    <w:p w14:paraId="4733678B" w14:textId="77777777" w:rsidR="001A79F4" w:rsidRDefault="001A79F4" w:rsidP="001A79F4">
      <w:pPr>
        <w:pStyle w:val="5SummaryText"/>
      </w:pPr>
    </w:p>
    <w:p w14:paraId="1A1809FA" w14:textId="77777777" w:rsidR="001A79F4" w:rsidRDefault="001A79F4" w:rsidP="001A79F4">
      <w:pPr>
        <w:pStyle w:val="5SummaryText"/>
      </w:pPr>
    </w:p>
    <w:p w14:paraId="2743846D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643C23CF" w14:textId="77777777" w:rsidR="001A79F4" w:rsidRDefault="001A79F4" w:rsidP="001A79F4">
      <w:pPr>
        <w:pStyle w:val="5SummaryText"/>
      </w:pPr>
      <w:r>
        <w:t>Title</w:t>
      </w:r>
    </w:p>
    <w:p w14:paraId="7236B0B6" w14:textId="77777777" w:rsidR="001A79F4" w:rsidRDefault="001A79F4" w:rsidP="001A79F4">
      <w:pPr>
        <w:pStyle w:val="5SummaryText"/>
      </w:pPr>
      <w:r>
        <w:t>Company</w:t>
      </w:r>
    </w:p>
    <w:p w14:paraId="37262144" w14:textId="77777777" w:rsidR="001A79F4" w:rsidRDefault="001A79F4" w:rsidP="001A79F4">
      <w:pPr>
        <w:pStyle w:val="5SummaryText"/>
      </w:pPr>
      <w:r>
        <w:t>012 345 6789</w:t>
      </w:r>
    </w:p>
    <w:p w14:paraId="4CD6FDF3" w14:textId="77777777" w:rsidR="001A79F4" w:rsidRDefault="001A79F4" w:rsidP="001A79F4">
      <w:pPr>
        <w:pStyle w:val="5SummaryText"/>
      </w:pPr>
      <w:r>
        <w:t>referencesemail@gmail.com</w:t>
      </w:r>
    </w:p>
    <w:p w14:paraId="6ED941B8" w14:textId="77777777" w:rsidR="001A79F4" w:rsidRDefault="001A79F4" w:rsidP="001A79F4">
      <w:pPr>
        <w:pStyle w:val="5SummaryText"/>
      </w:pPr>
    </w:p>
    <w:p w14:paraId="1FBB2602" w14:textId="77777777" w:rsidR="001A79F4" w:rsidRPr="0068750F" w:rsidRDefault="001A79F4" w:rsidP="001A79F4">
      <w:pPr>
        <w:pStyle w:val="5SummaryText"/>
        <w:rPr>
          <w:b/>
          <w:bCs/>
        </w:rPr>
      </w:pPr>
    </w:p>
    <w:p w14:paraId="69ADDF6F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4E6194D1" w14:textId="77777777" w:rsidR="001A79F4" w:rsidRDefault="001A79F4" w:rsidP="001A79F4">
      <w:pPr>
        <w:pStyle w:val="5SummaryText"/>
      </w:pPr>
      <w:r>
        <w:t>Title</w:t>
      </w:r>
    </w:p>
    <w:p w14:paraId="1096FA8F" w14:textId="77777777" w:rsidR="001A79F4" w:rsidRDefault="001A79F4" w:rsidP="001A79F4">
      <w:pPr>
        <w:pStyle w:val="5SummaryText"/>
      </w:pPr>
      <w:r>
        <w:t>Company</w:t>
      </w:r>
    </w:p>
    <w:p w14:paraId="0B16F141" w14:textId="77777777" w:rsidR="001A79F4" w:rsidRDefault="001A79F4" w:rsidP="001A79F4">
      <w:pPr>
        <w:pStyle w:val="5SummaryText"/>
      </w:pPr>
      <w:r>
        <w:t>012 345 6789</w:t>
      </w:r>
    </w:p>
    <w:p w14:paraId="616FA5BC" w14:textId="6D8FED8E" w:rsidR="007B6270" w:rsidRPr="001A79F4" w:rsidRDefault="001A79F4" w:rsidP="006B224E">
      <w:pPr>
        <w:pStyle w:val="5SummaryText"/>
      </w:pPr>
      <w:r>
        <w:t>referencesemail@gmail.com</w:t>
      </w:r>
    </w:p>
    <w:sectPr w:rsidR="007B6270" w:rsidRPr="001A79F4" w:rsidSect="00F50A13">
      <w:footerReference w:type="default" r:id="rId7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31412" w14:textId="77777777" w:rsidR="00691683" w:rsidRDefault="00691683" w:rsidP="00133C64">
      <w:r>
        <w:separator/>
      </w:r>
    </w:p>
  </w:endnote>
  <w:endnote w:type="continuationSeparator" w:id="0">
    <w:p w14:paraId="0445E2B2" w14:textId="77777777" w:rsidR="00691683" w:rsidRDefault="00691683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96A10" w14:textId="77777777" w:rsidR="00334118" w:rsidRDefault="00334118" w:rsidP="00133C64">
    <w:pPr>
      <w:pStyle w:val="Footer"/>
    </w:pPr>
  </w:p>
  <w:p w14:paraId="0A26C3C1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4D890" w14:textId="77777777" w:rsidR="00691683" w:rsidRDefault="00691683" w:rsidP="00133C64">
      <w:r>
        <w:separator/>
      </w:r>
    </w:p>
  </w:footnote>
  <w:footnote w:type="continuationSeparator" w:id="0">
    <w:p w14:paraId="70D18EEC" w14:textId="77777777" w:rsidR="00691683" w:rsidRDefault="00691683" w:rsidP="0013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D5EC6F90"/>
    <w:lvl w:ilvl="0" w:tplc="89B0BC3C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9"/>
    <w:rsid w:val="0000781D"/>
    <w:rsid w:val="00091F83"/>
    <w:rsid w:val="000A057E"/>
    <w:rsid w:val="000B618D"/>
    <w:rsid w:val="000C2CB3"/>
    <w:rsid w:val="000E7308"/>
    <w:rsid w:val="00106A9F"/>
    <w:rsid w:val="00133C64"/>
    <w:rsid w:val="00140B51"/>
    <w:rsid w:val="001445BE"/>
    <w:rsid w:val="001461B3"/>
    <w:rsid w:val="0016040B"/>
    <w:rsid w:val="0017024E"/>
    <w:rsid w:val="001922F3"/>
    <w:rsid w:val="001A6468"/>
    <w:rsid w:val="001A79F4"/>
    <w:rsid w:val="001E6A57"/>
    <w:rsid w:val="00281D49"/>
    <w:rsid w:val="00296D77"/>
    <w:rsid w:val="002C73F2"/>
    <w:rsid w:val="00324137"/>
    <w:rsid w:val="00334118"/>
    <w:rsid w:val="003E7EE3"/>
    <w:rsid w:val="00420A26"/>
    <w:rsid w:val="004C178D"/>
    <w:rsid w:val="004D3833"/>
    <w:rsid w:val="004F0497"/>
    <w:rsid w:val="00523B3C"/>
    <w:rsid w:val="00581B3B"/>
    <w:rsid w:val="005A22F9"/>
    <w:rsid w:val="005C336A"/>
    <w:rsid w:val="00604C57"/>
    <w:rsid w:val="00606151"/>
    <w:rsid w:val="0065666D"/>
    <w:rsid w:val="006877B3"/>
    <w:rsid w:val="00691683"/>
    <w:rsid w:val="00691D67"/>
    <w:rsid w:val="006B224E"/>
    <w:rsid w:val="0079184C"/>
    <w:rsid w:val="007B6270"/>
    <w:rsid w:val="007E00FD"/>
    <w:rsid w:val="007E75DF"/>
    <w:rsid w:val="007F068B"/>
    <w:rsid w:val="0081761B"/>
    <w:rsid w:val="008702A4"/>
    <w:rsid w:val="00875520"/>
    <w:rsid w:val="0089459E"/>
    <w:rsid w:val="008B360F"/>
    <w:rsid w:val="008C2EF5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B64ECE"/>
    <w:rsid w:val="00BB5C75"/>
    <w:rsid w:val="00BE6A55"/>
    <w:rsid w:val="00C95057"/>
    <w:rsid w:val="00CB3212"/>
    <w:rsid w:val="00CE1EAD"/>
    <w:rsid w:val="00CF2BDC"/>
    <w:rsid w:val="00D62146"/>
    <w:rsid w:val="00D675EF"/>
    <w:rsid w:val="00D72B39"/>
    <w:rsid w:val="00D72E4A"/>
    <w:rsid w:val="00DE5D3E"/>
    <w:rsid w:val="00E02A68"/>
    <w:rsid w:val="00E751CF"/>
    <w:rsid w:val="00EA0B03"/>
    <w:rsid w:val="00ED2E1A"/>
    <w:rsid w:val="00F1092A"/>
    <w:rsid w:val="00F50A13"/>
    <w:rsid w:val="00F571EA"/>
    <w:rsid w:val="00F67359"/>
    <w:rsid w:val="00F77FB2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A275E"/>
  <w15:chartTrackingRefBased/>
  <w15:docId w15:val="{9BD52A55-7151-479C-9D29-1F17A36A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tabs>
        <w:tab w:val="num" w:pos="360"/>
      </w:tabs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5SummaryText"/>
    <w:qFormat/>
    <w:rsid w:val="007E00FD"/>
    <w:pPr>
      <w:shd w:val="clear" w:color="auto" w:fill="F1F1F5"/>
      <w:jc w:val="left"/>
    </w:pPr>
    <w:rPr>
      <w:sz w:val="30"/>
      <w:szCs w:val="30"/>
    </w:rPr>
  </w:style>
  <w:style w:type="paragraph" w:customStyle="1" w:styleId="4SectionHeaders">
    <w:name w:val="4. Section Headers"/>
    <w:basedOn w:val="Heading1"/>
    <w:qFormat/>
    <w:rsid w:val="007E00FD"/>
    <w:pPr>
      <w:pBdr>
        <w:top w:val="none" w:sz="0" w:space="0" w:color="auto"/>
      </w:pBdr>
    </w:pPr>
    <w:rPr>
      <w:rFonts w:ascii="Cambria" w:hAnsi="Cambria"/>
    </w:rPr>
  </w:style>
  <w:style w:type="paragraph" w:customStyle="1" w:styleId="5SummaryText">
    <w:name w:val="5. Summary Text"/>
    <w:basedOn w:val="Normal"/>
    <w:qFormat/>
    <w:rsid w:val="007E00FD"/>
    <w:pPr>
      <w:spacing w:after="200" w:line="264" w:lineRule="auto"/>
    </w:pPr>
    <w:rPr>
      <w:rFonts w:ascii="Cambria" w:hAnsi="Cambria"/>
    </w:rPr>
  </w:style>
  <w:style w:type="paragraph" w:customStyle="1" w:styleId="6BulletPoints">
    <w:name w:val="6. Bullet Points"/>
    <w:basedOn w:val="ListParagraph"/>
    <w:qFormat/>
    <w:rsid w:val="007E00FD"/>
    <w:pPr>
      <w:numPr>
        <w:numId w:val="13"/>
      </w:numPr>
      <w:spacing w:line="264" w:lineRule="auto"/>
      <w:ind w:left="187" w:hanging="187"/>
    </w:pPr>
    <w:rPr>
      <w:rFonts w:ascii="Cambria" w:hAnsi="Cambria"/>
    </w:r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  <w:style w:type="paragraph" w:styleId="NormalWeb">
    <w:name w:val="Normal (Web)"/>
    <w:basedOn w:val="Normal"/>
    <w:uiPriority w:val="99"/>
    <w:semiHidden/>
    <w:unhideWhenUsed/>
    <w:rsid w:val="001E6A5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6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mbr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Jakes-Resume-Template-Cambria.dotx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3</cp:revision>
  <cp:lastPrinted>2024-04-03T11:11:00Z</cp:lastPrinted>
  <dcterms:created xsi:type="dcterms:W3CDTF">2024-08-31T17:20:00Z</dcterms:created>
  <dcterms:modified xsi:type="dcterms:W3CDTF">2024-09-02T18:19:00Z</dcterms:modified>
</cp:coreProperties>
</file>